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05E" w:rsidRPr="003738B4" w:rsidRDefault="00D7705E" w:rsidP="003738B4">
      <w:pPr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Назначение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clock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rate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на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serial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interface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Cisco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routers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и использование интерфейсов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 xml:space="preserve">DTE 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и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DCE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>.</w:t>
      </w:r>
    </w:p>
    <w:p w:rsidR="00D7705E" w:rsidRPr="003738B4" w:rsidRDefault="00D7705E" w:rsidP="003738B4">
      <w:pPr>
        <w:jc w:val="both"/>
        <w:rPr>
          <w:rFonts w:ascii="Times New Roman" w:hAnsi="Times New Roman"/>
          <w:sz w:val="24"/>
          <w:szCs w:val="24"/>
        </w:rPr>
      </w:pPr>
      <w:r w:rsidRPr="003738B4">
        <w:rPr>
          <w:rFonts w:ascii="Times New Roman" w:hAnsi="Times New Roman"/>
          <w:sz w:val="24"/>
          <w:szCs w:val="24"/>
        </w:rPr>
        <w:t>Для правильного назначения clock rate нужно понимать зачем это нужно и как это тработает.Инак, впервую очередь нам нужно разобраться с понятиями DTE и DCE – это устройства которые принимаю участие в процессе передачи на физическом и канальном уровнях  модели OSI. Оно подключено к среде провайдера службы  посредством оборудования линии передачи данных ( Data Circuit-terminating Equipment – DCE ). DCE – устройство конвертирует сигналы от DTE – устройства и преобразовывает их в форму , приемлемую для линии провайдера WAN – служб.</w:t>
      </w:r>
    </w:p>
    <w:p w:rsidR="00D7705E" w:rsidRPr="003738B4" w:rsidRDefault="00D7705E" w:rsidP="003738B4">
      <w:pPr>
        <w:jc w:val="both"/>
        <w:rPr>
          <w:rFonts w:ascii="Times New Roman" w:hAnsi="Times New Roman"/>
          <w:sz w:val="24"/>
          <w:szCs w:val="24"/>
        </w:rPr>
      </w:pPr>
      <w:r w:rsidRPr="003738B4">
        <w:rPr>
          <w:rFonts w:ascii="Times New Roman" w:hAnsi="Times New Roman"/>
          <w:sz w:val="24"/>
          <w:szCs w:val="24"/>
        </w:rPr>
        <w:t>В реальных ситуациях маршрутизатор не выступает в роли dce , этим занимаются либо модем, либо устройство dsu/dsu, но на нижеприведенной схеме приведена лабараторная конфигурация с приминением команды clock rate на роутере cisco.</w:t>
      </w:r>
    </w:p>
    <w:p w:rsidR="00D7705E" w:rsidRDefault="00D7705E" w:rsidP="00577816">
      <w:pPr>
        <w:spacing w:after="0"/>
      </w:pPr>
      <w:r w:rsidRPr="0099140B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6in;height:252.75pt;visibility:visible">
            <v:imagedata r:id="rId5" o:title=""/>
          </v:shape>
        </w:pict>
      </w:r>
    </w:p>
    <w:p w:rsidR="00D7705E" w:rsidRDefault="00D7705E" w:rsidP="00577816">
      <w:pPr>
        <w:spacing w:after="0"/>
      </w:pPr>
      <w:r>
        <w:t xml:space="preserve"> Теперь приступим к конфигурации и назначению clock rate.</w:t>
      </w:r>
    </w:p>
    <w:p w:rsidR="00D7705E" w:rsidRDefault="00D7705E" w:rsidP="00577816">
      <w:pPr>
        <w:spacing w:after="0"/>
      </w:pPr>
      <w:r>
        <w:t>Router1:</w:t>
      </w:r>
    </w:p>
    <w:p w:rsidR="00D7705E" w:rsidRDefault="00D7705E" w:rsidP="00577816">
      <w:pPr>
        <w:spacing w:after="0"/>
      </w:pPr>
      <w:r>
        <w:t>Router&gt;en</w:t>
      </w:r>
    </w:p>
    <w:p w:rsidR="00D7705E" w:rsidRDefault="00D7705E" w:rsidP="00577816">
      <w:pPr>
        <w:spacing w:after="0"/>
      </w:pPr>
      <w:r>
        <w:t>Router#conf t</w:t>
      </w:r>
    </w:p>
    <w:p w:rsidR="00D7705E" w:rsidRDefault="00D7705E" w:rsidP="00577816">
      <w:pPr>
        <w:spacing w:after="0"/>
      </w:pPr>
      <w:r>
        <w:t>Router(config)#hostname R1</w:t>
      </w:r>
    </w:p>
    <w:p w:rsidR="00D7705E" w:rsidRDefault="00D7705E" w:rsidP="00577816">
      <w:pPr>
        <w:spacing w:after="0"/>
      </w:pPr>
      <w:r>
        <w:t>R1(config)#interface serial 0/1/0</w:t>
      </w:r>
    </w:p>
    <w:p w:rsidR="00D7705E" w:rsidRDefault="00D7705E" w:rsidP="00577816">
      <w:pPr>
        <w:spacing w:after="0"/>
      </w:pPr>
      <w:r>
        <w:t>R1(config-if)#ip address 200.0.0.1 255.255.255.252</w:t>
      </w:r>
    </w:p>
    <w:p w:rsidR="00D7705E" w:rsidRDefault="00D7705E" w:rsidP="00577816">
      <w:pPr>
        <w:spacing w:after="0"/>
      </w:pPr>
      <w:r>
        <w:t>R1(config-if)#clock rate 64000</w:t>
      </w:r>
    </w:p>
    <w:p w:rsidR="00D7705E" w:rsidRDefault="00D7705E" w:rsidP="00577816">
      <w:pPr>
        <w:spacing w:after="0"/>
      </w:pPr>
      <w:r>
        <w:t>R1(config-if)#no shutdown</w:t>
      </w:r>
    </w:p>
    <w:p w:rsidR="00D7705E" w:rsidRDefault="00D7705E" w:rsidP="00577816"/>
    <w:p w:rsidR="00D7705E" w:rsidRDefault="00D7705E" w:rsidP="00577816">
      <w:r>
        <w:t>Следует отметить что clock rate назначается только с одной стороны глобальной линии связи.</w:t>
      </w:r>
    </w:p>
    <w:p w:rsidR="00D7705E" w:rsidRDefault="00D7705E" w:rsidP="00577816">
      <w:pPr>
        <w:spacing w:after="0"/>
      </w:pPr>
    </w:p>
    <w:p w:rsidR="00D7705E" w:rsidRDefault="00D7705E" w:rsidP="00577816">
      <w:pPr>
        <w:spacing w:after="0"/>
      </w:pPr>
      <w:r>
        <w:t xml:space="preserve">Router2: </w:t>
      </w:r>
    </w:p>
    <w:p w:rsidR="00D7705E" w:rsidRDefault="00D7705E" w:rsidP="00577816">
      <w:pPr>
        <w:spacing w:after="0"/>
      </w:pPr>
      <w:r>
        <w:t>Router&gt;en</w:t>
      </w:r>
    </w:p>
    <w:p w:rsidR="00D7705E" w:rsidRDefault="00D7705E" w:rsidP="00577816">
      <w:pPr>
        <w:spacing w:after="0"/>
      </w:pPr>
      <w:r>
        <w:t>Router#conf t</w:t>
      </w:r>
    </w:p>
    <w:p w:rsidR="00D7705E" w:rsidRDefault="00D7705E" w:rsidP="00577816">
      <w:pPr>
        <w:spacing w:after="0"/>
      </w:pPr>
      <w:r>
        <w:t>Router(config)#hostname R2</w:t>
      </w:r>
    </w:p>
    <w:p w:rsidR="00D7705E" w:rsidRDefault="00D7705E" w:rsidP="00577816">
      <w:pPr>
        <w:spacing w:after="0"/>
      </w:pPr>
      <w:r>
        <w:t>R2(config)#interface serial 0/1/0</w:t>
      </w:r>
    </w:p>
    <w:p w:rsidR="00D7705E" w:rsidRDefault="00D7705E" w:rsidP="00577816">
      <w:pPr>
        <w:spacing w:after="0"/>
      </w:pPr>
      <w:r>
        <w:t>R2(config-if)#ip address 200.0.0.2 255.255.255.252</w:t>
      </w:r>
    </w:p>
    <w:p w:rsidR="00D7705E" w:rsidRDefault="00D7705E" w:rsidP="00577816">
      <w:pPr>
        <w:spacing w:after="0"/>
      </w:pPr>
      <w:r>
        <w:t>R2(config-if)#no shutdown</w:t>
      </w:r>
    </w:p>
    <w:p w:rsidR="00D7705E" w:rsidRDefault="00D7705E" w:rsidP="00577816">
      <w:pPr>
        <w:spacing w:after="0"/>
      </w:pPr>
    </w:p>
    <w:p w:rsidR="00D7705E" w:rsidRDefault="00D7705E" w:rsidP="00577816">
      <w:pPr>
        <w:spacing w:after="0"/>
      </w:pPr>
      <w:r>
        <w:t>Для проверки работоспособности линии мы задаем команду ping на маршрутизаторе:</w:t>
      </w:r>
    </w:p>
    <w:p w:rsidR="00D7705E" w:rsidRDefault="00D7705E" w:rsidP="00577816">
      <w:pPr>
        <w:spacing w:after="0"/>
      </w:pPr>
      <w:r w:rsidRPr="0099140B">
        <w:rPr>
          <w:noProof/>
          <w:lang w:val="ru-RU" w:eastAsia="ru-RU"/>
        </w:rPr>
        <w:pict>
          <v:shape id="Рисунок 7" o:spid="_x0000_i1026" type="#_x0000_t75" style="width:403.5pt;height:96.75pt;visibility:visible">
            <v:imagedata r:id="rId6" o:title=""/>
          </v:shape>
        </w:pict>
      </w:r>
    </w:p>
    <w:p w:rsidR="00D7705E" w:rsidRPr="003738B4" w:rsidRDefault="00D7705E" w:rsidP="003738B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t xml:space="preserve"> </w:t>
      </w:r>
      <w:r w:rsidRPr="003738B4">
        <w:rPr>
          <w:rFonts w:ascii="Times New Roman" w:hAnsi="Times New Roman"/>
          <w:sz w:val="24"/>
          <w:szCs w:val="24"/>
        </w:rPr>
        <w:t>Назначение clock rate на маршрутизаторе означает что мы задаем реальную скорость канала в биттах.Есть стандартные значения для устройства dce : 1200, 2400, 4800, 9600, 19200, 38400, 56000, 64000, 128000.</w:t>
      </w:r>
    </w:p>
    <w:p w:rsidR="00D7705E" w:rsidRPr="003738B4" w:rsidRDefault="00D7705E" w:rsidP="003738B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738B4">
        <w:rPr>
          <w:rFonts w:ascii="Times New Roman" w:hAnsi="Times New Roman"/>
          <w:sz w:val="24"/>
          <w:szCs w:val="24"/>
        </w:rPr>
        <w:t xml:space="preserve"> Итак схема работает, но есле вы имеете дело с незнакомой схемой , то посмотреть является ли устройство dce или dte можно с помощью команды show controllers serial.</w:t>
      </w:r>
    </w:p>
    <w:p w:rsidR="00D7705E" w:rsidRDefault="00D7705E" w:rsidP="00577816">
      <w:pPr>
        <w:spacing w:after="0"/>
      </w:pPr>
    </w:p>
    <w:p w:rsidR="00D7705E" w:rsidRDefault="00D7705E" w:rsidP="00577816">
      <w:r w:rsidRPr="0099140B">
        <w:rPr>
          <w:noProof/>
          <w:lang w:val="ru-RU" w:eastAsia="ru-RU"/>
        </w:rPr>
        <w:pict>
          <v:shape id="Рисунок 4" o:spid="_x0000_i1027" type="#_x0000_t75" style="width:451.5pt;height:359.25pt;visibility:visible">
            <v:imagedata r:id="rId7" o:title=""/>
          </v:shape>
        </w:pict>
      </w:r>
    </w:p>
    <w:p w:rsidR="00D7705E" w:rsidRDefault="00D7705E" w:rsidP="00577816">
      <w:pPr>
        <w:rPr>
          <w:lang w:val="ru-RU"/>
        </w:rPr>
      </w:pPr>
      <w:r>
        <w:t xml:space="preserve"> </w:t>
      </w:r>
    </w:p>
    <w:sectPr w:rsidR="00D7705E" w:rsidSect="00E41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764C4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F0043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410AF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66AC8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79095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5A60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206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781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145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F729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7816"/>
    <w:rsid w:val="002223FD"/>
    <w:rsid w:val="003738B4"/>
    <w:rsid w:val="004A7C68"/>
    <w:rsid w:val="00516276"/>
    <w:rsid w:val="00554026"/>
    <w:rsid w:val="00577816"/>
    <w:rsid w:val="007C6845"/>
    <w:rsid w:val="00833203"/>
    <w:rsid w:val="008F50E4"/>
    <w:rsid w:val="0098510F"/>
    <w:rsid w:val="0099140B"/>
    <w:rsid w:val="00D17AD8"/>
    <w:rsid w:val="00D7705E"/>
    <w:rsid w:val="00DA4C59"/>
    <w:rsid w:val="00E41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A6"/>
    <w:pPr>
      <w:spacing w:after="200" w:line="276" w:lineRule="auto"/>
    </w:pPr>
    <w:rPr>
      <w:lang w:val="be-BY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77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7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3</Pages>
  <Words>274</Words>
  <Characters>1567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soboleva</cp:lastModifiedBy>
  <cp:revision>2</cp:revision>
  <dcterms:created xsi:type="dcterms:W3CDTF">2012-02-13T10:19:00Z</dcterms:created>
  <dcterms:modified xsi:type="dcterms:W3CDTF">2013-02-25T09:52:00Z</dcterms:modified>
</cp:coreProperties>
</file>